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4E4C1E" w:rsidP="00C6554A">
      <w:pPr>
        <w:pStyle w:val="Title"/>
      </w:pPr>
      <w:r>
        <w:t>Application Design Document</w:t>
      </w:r>
    </w:p>
    <w:p w:rsidR="00C6554A" w:rsidRPr="004E4C1E" w:rsidRDefault="004E4C1E" w:rsidP="00C6554A">
      <w:pPr>
        <w:pStyle w:val="Subtitle"/>
        <w:rPr>
          <w:sz w:val="40"/>
          <w:szCs w:val="40"/>
        </w:rPr>
      </w:pPr>
      <w:r w:rsidRPr="004E4C1E">
        <w:rPr>
          <w:sz w:val="40"/>
          <w:szCs w:val="40"/>
        </w:rPr>
        <w:t>Family Organiser</w:t>
      </w:r>
    </w:p>
    <w:p w:rsidR="004E4C1E" w:rsidRPr="00D5413C" w:rsidRDefault="004E4C1E" w:rsidP="00C6554A">
      <w:pPr>
        <w:pStyle w:val="Subtitle"/>
      </w:pPr>
      <w:r>
        <w:t>Referred Coursework – 2019/20 Academic year</w:t>
      </w:r>
    </w:p>
    <w:p w:rsidR="00C6554A" w:rsidRDefault="004E4C1E" w:rsidP="00C6554A">
      <w:pPr>
        <w:pStyle w:val="ContactInfo"/>
      </w:pPr>
      <w:r>
        <w:t>Stephen Daniel</w:t>
      </w:r>
      <w:r w:rsidR="00C6554A">
        <w:t xml:space="preserve"> | </w:t>
      </w:r>
      <w:r>
        <w:t>ISAD251</w:t>
      </w:r>
      <w:r w:rsidR="00C6554A">
        <w:t xml:space="preserve"> |</w:t>
      </w:r>
      <w:r w:rsidR="00C6554A" w:rsidRPr="00D5413C">
        <w:t xml:space="preserve"> </w:t>
      </w:r>
      <w:r>
        <w:t>August 2020</w:t>
      </w:r>
      <w:r w:rsidR="00C6554A">
        <w:br w:type="page"/>
      </w:r>
    </w:p>
    <w:sdt>
      <w:sdtPr>
        <w:id w:val="80957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:rsidR="004E4C1E" w:rsidRDefault="004E4C1E">
          <w:pPr>
            <w:pStyle w:val="TOCHeading"/>
          </w:pPr>
          <w:r>
            <w:t>Contents</w:t>
          </w:r>
        </w:p>
        <w:p w:rsidR="004E4C1E" w:rsidRDefault="004E4C1E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4876" w:history="1">
            <w:r w:rsidRPr="009E211D">
              <w:rPr>
                <w:rStyle w:val="Hyperlink"/>
                <w:noProof/>
              </w:rPr>
              <w:t>Entity Relationship 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C1E" w:rsidRDefault="004E4C1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124877" w:history="1">
            <w:r w:rsidRPr="009E211D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C1E" w:rsidRDefault="004E4C1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124878" w:history="1">
            <w:r w:rsidRPr="009E211D">
              <w:rPr>
                <w:rStyle w:val="Hyperlink"/>
                <w:noProof/>
              </w:rPr>
              <w:t>UNIFIED MODELING LAGUAGE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C1E" w:rsidRDefault="004E4C1E">
          <w:r>
            <w:rPr>
              <w:b/>
              <w:bCs/>
              <w:noProof/>
            </w:rPr>
            <w:fldChar w:fldCharType="end"/>
          </w:r>
        </w:p>
      </w:sdtContent>
    </w:sdt>
    <w:p w:rsidR="002C74C0" w:rsidRDefault="0018301D"/>
    <w:p w:rsidR="004E4C1E" w:rsidRDefault="004E4C1E"/>
    <w:p w:rsidR="004E4C1E" w:rsidRDefault="004E4C1E" w:rsidP="004E4C1E">
      <w:pPr>
        <w:pStyle w:val="Heading1"/>
      </w:pPr>
      <w:bookmarkStart w:id="5" w:name="_Toc48124876"/>
      <w:r>
        <w:t>ENTITY RELATIONSHIP DIAGRAM (ERD</w:t>
      </w:r>
      <w:bookmarkEnd w:id="5"/>
      <w:r>
        <w:t>)</w:t>
      </w:r>
      <w:bookmarkStart w:id="6" w:name="_GoBack"/>
      <w:bookmarkEnd w:id="6"/>
    </w:p>
    <w:p w:rsidR="004E4C1E" w:rsidRDefault="004E4C1E" w:rsidP="004E4C1E">
      <w:pPr>
        <w:jc w:val="center"/>
        <w:rPr>
          <w:sz w:val="32"/>
          <w:szCs w:val="32"/>
        </w:rPr>
      </w:pPr>
      <w:r w:rsidRPr="009C6455">
        <w:rPr>
          <w:sz w:val="32"/>
          <w:szCs w:val="32"/>
        </w:rPr>
        <w:t>Referred-Coursework-2019-2020-Family-Organizer</w:t>
      </w:r>
    </w:p>
    <w:p w:rsidR="004E4C1E" w:rsidRDefault="004E4C1E" w:rsidP="004E4C1E">
      <w:pPr>
        <w:jc w:val="center"/>
        <w:rPr>
          <w:sz w:val="32"/>
          <w:szCs w:val="32"/>
        </w:rPr>
      </w:pPr>
      <w:r>
        <w:rPr>
          <w:sz w:val="32"/>
          <w:szCs w:val="32"/>
        </w:rPr>
        <w:t>Entity Relationship Diagram</w:t>
      </w:r>
    </w:p>
    <w:p w:rsidR="004E4C1E" w:rsidRDefault="004E4C1E" w:rsidP="004E4C1E">
      <w:pPr>
        <w:pStyle w:val="Heading2"/>
      </w:pPr>
    </w:p>
    <w:p w:rsidR="004E4C1E" w:rsidRDefault="004E4C1E" w:rsidP="004E4C1E">
      <w:pPr>
        <w:rPr>
          <w:sz w:val="24"/>
          <w:szCs w:val="24"/>
        </w:rPr>
      </w:pPr>
      <w:r>
        <w:rPr>
          <w:sz w:val="24"/>
          <w:szCs w:val="24"/>
        </w:rPr>
        <w:t>FAMILY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APPOINTMENTS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DEADLINES</w:t>
      </w:r>
    </w:p>
    <w:p w:rsidR="004E4C1E" w:rsidRDefault="004E4C1E" w:rsidP="004E4C1E">
      <w:pPr>
        <w:rPr>
          <w:sz w:val="24"/>
          <w:szCs w:val="24"/>
        </w:rPr>
      </w:pPr>
      <w:r>
        <w:rPr>
          <w:sz w:val="24"/>
          <w:szCs w:val="24"/>
        </w:rPr>
        <w:t>FAMILY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APPOINTMENT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DEADLINE ID</w:t>
      </w:r>
    </w:p>
    <w:p w:rsidR="004E4C1E" w:rsidRDefault="004E4C1E" w:rsidP="004E4C1E">
      <w:pPr>
        <w:rPr>
          <w:sz w:val="24"/>
          <w:szCs w:val="24"/>
        </w:rPr>
      </w:pPr>
      <w:r>
        <w:rPr>
          <w:sz w:val="24"/>
          <w:szCs w:val="24"/>
        </w:rPr>
        <w:t>FIRST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FAMILY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FAMILY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E4C1E" w:rsidRDefault="004E4C1E" w:rsidP="004E4C1E">
      <w:pPr>
        <w:rPr>
          <w:sz w:val="24"/>
          <w:szCs w:val="24"/>
        </w:rPr>
      </w:pPr>
      <w:r>
        <w:rPr>
          <w:sz w:val="24"/>
          <w:szCs w:val="24"/>
        </w:rPr>
        <w:t>LAST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APPOINTMENT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DEADLINE</w:t>
      </w:r>
    </w:p>
    <w:p w:rsidR="004E4C1E" w:rsidRDefault="004E4C1E" w:rsidP="004E4C1E">
      <w:pPr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WHEN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WHEN BY</w:t>
      </w:r>
    </w:p>
    <w:p w:rsidR="004E4C1E" w:rsidRDefault="004E4C1E" w:rsidP="004E4C1E">
      <w:pPr>
        <w:rPr>
          <w:sz w:val="24"/>
          <w:szCs w:val="24"/>
        </w:rPr>
      </w:pPr>
      <w:r>
        <w:rPr>
          <w:sz w:val="24"/>
          <w:szCs w:val="24"/>
        </w:rPr>
        <w:t>LOGIN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COMMENT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COMMENT</w:t>
      </w:r>
    </w:p>
    <w:p w:rsidR="004E4C1E" w:rsidRDefault="004E4C1E" w:rsidP="004E4C1E">
      <w:pPr>
        <w:rPr>
          <w:sz w:val="24"/>
          <w:szCs w:val="24"/>
        </w:rPr>
      </w:pPr>
      <w:r>
        <w:rPr>
          <w:sz w:val="24"/>
          <w:szCs w:val="24"/>
        </w:rPr>
        <w:t>LOGIN PASSWORD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NOTE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NOTE</w:t>
      </w:r>
    </w:p>
    <w:p w:rsidR="004E4C1E" w:rsidRDefault="004E4C1E" w:rsidP="004E4C1E">
      <w:pPr>
        <w:rPr>
          <w:sz w:val="24"/>
          <w:szCs w:val="24"/>
        </w:rPr>
      </w:pPr>
    </w:p>
    <w:p w:rsidR="004E4C1E" w:rsidRDefault="004E4C1E" w:rsidP="004E4C1E">
      <w:pPr>
        <w:pStyle w:val="Heading1"/>
      </w:pPr>
      <w:bookmarkStart w:id="7" w:name="_Toc48124877"/>
      <w:r>
        <w:lastRenderedPageBreak/>
        <w:t>STORYBOARD</w:t>
      </w:r>
      <w:bookmarkEnd w:id="7"/>
    </w:p>
    <w:p w:rsidR="004E4C1E" w:rsidRPr="004E4C1E" w:rsidRDefault="004E4C1E" w:rsidP="004E4C1E">
      <w:r>
        <w:rPr>
          <w:noProof/>
        </w:rPr>
        <w:drawing>
          <wp:inline distT="0" distB="0" distL="0" distR="0">
            <wp:extent cx="7442200" cy="5581650"/>
            <wp:effectExtent l="0" t="3175" r="3175" b="317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YBOA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43956" cy="55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1E" w:rsidRDefault="004E4C1E" w:rsidP="004E4C1E">
      <w:pPr>
        <w:pStyle w:val="Heading1"/>
      </w:pPr>
      <w:bookmarkStart w:id="8" w:name="_Toc48124878"/>
      <w:r>
        <w:lastRenderedPageBreak/>
        <w:t>UNIFIED MODELING LAGUAGE (UML)</w:t>
      </w:r>
      <w:bookmarkEnd w:id="8"/>
    </w:p>
    <w:p w:rsidR="004E4C1E" w:rsidRPr="004E4C1E" w:rsidRDefault="004E4C1E" w:rsidP="004E4C1E"/>
    <w:p w:rsidR="004E4C1E" w:rsidRPr="004E4C1E" w:rsidRDefault="004E4C1E" w:rsidP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p w:rsidR="004E4C1E" w:rsidRDefault="004E4C1E"/>
    <w:sectPr w:rsidR="004E4C1E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01D" w:rsidRDefault="0018301D" w:rsidP="00C6554A">
      <w:pPr>
        <w:spacing w:before="0" w:after="0" w:line="240" w:lineRule="auto"/>
      </w:pPr>
      <w:r>
        <w:separator/>
      </w:r>
    </w:p>
  </w:endnote>
  <w:endnote w:type="continuationSeparator" w:id="0">
    <w:p w:rsidR="0018301D" w:rsidRDefault="0018301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01D" w:rsidRDefault="0018301D" w:rsidP="00C6554A">
      <w:pPr>
        <w:spacing w:before="0" w:after="0" w:line="240" w:lineRule="auto"/>
      </w:pPr>
      <w:r>
        <w:separator/>
      </w:r>
    </w:p>
  </w:footnote>
  <w:footnote w:type="continuationSeparator" w:id="0">
    <w:p w:rsidR="0018301D" w:rsidRDefault="0018301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1E"/>
    <w:rsid w:val="0018301D"/>
    <w:rsid w:val="002554CD"/>
    <w:rsid w:val="00293B83"/>
    <w:rsid w:val="002B4294"/>
    <w:rsid w:val="00333D0D"/>
    <w:rsid w:val="004C049F"/>
    <w:rsid w:val="004E4C1E"/>
    <w:rsid w:val="005000E2"/>
    <w:rsid w:val="006A3CE7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8F1E8"/>
  <w15:chartTrackingRefBased/>
  <w15:docId w15:val="{5FC35DED-F9E9-49B5-9040-3D821B62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E4C1E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E4C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17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Daniel</dc:creator>
  <cp:keywords/>
  <dc:description/>
  <cp:lastModifiedBy>Stephen Daniel</cp:lastModifiedBy>
  <cp:revision>1</cp:revision>
  <dcterms:created xsi:type="dcterms:W3CDTF">2020-08-12T10:25:00Z</dcterms:created>
  <dcterms:modified xsi:type="dcterms:W3CDTF">2020-08-12T10:42:00Z</dcterms:modified>
</cp:coreProperties>
</file>